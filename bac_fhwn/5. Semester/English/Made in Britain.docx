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5A" w:rsidRPr="00D36258" w:rsidRDefault="00A56178" w:rsidP="00A56178">
      <w:pPr>
        <w:pStyle w:val="Heading1"/>
        <w:rPr>
          <w:rFonts w:ascii="Times New Roman" w:hAnsi="Times New Roman" w:cs="Times New Roman"/>
          <w:sz w:val="36"/>
        </w:rPr>
      </w:pPr>
      <w:r w:rsidRPr="00D36258">
        <w:rPr>
          <w:rFonts w:ascii="Times New Roman" w:hAnsi="Times New Roman" w:cs="Times New Roman"/>
          <w:sz w:val="36"/>
        </w:rPr>
        <w:t>Made in Britain</w:t>
      </w:r>
    </w:p>
    <w:p w:rsidR="00EE03F3" w:rsidRPr="00D36258" w:rsidRDefault="00EE03F3" w:rsidP="00EE03F3">
      <w:pPr>
        <w:rPr>
          <w:rFonts w:ascii="Times New Roman" w:hAnsi="Times New Roman" w:cs="Times New Roman"/>
        </w:rPr>
      </w:pPr>
    </w:p>
    <w:p w:rsidR="00A56178" w:rsidRPr="00D36258" w:rsidRDefault="00D73042" w:rsidP="00A56178">
      <w:pPr>
        <w:rPr>
          <w:rFonts w:ascii="Times New Roman" w:hAnsi="Times New Roman" w:cs="Times New Roman"/>
        </w:rPr>
      </w:pPr>
      <w:r w:rsidRPr="00D36258">
        <w:rPr>
          <w:rFonts w:ascii="Times New Roman" w:hAnsi="Times New Roman" w:cs="Times New Roman"/>
        </w:rPr>
        <w:t xml:space="preserve">Who says, we don’t make anything </w:t>
      </w:r>
      <w:proofErr w:type="spellStart"/>
      <w:r w:rsidRPr="00D36258">
        <w:rPr>
          <w:rFonts w:ascii="Times New Roman" w:hAnsi="Times New Roman" w:cs="Times New Roman"/>
        </w:rPr>
        <w:t>any more</w:t>
      </w:r>
      <w:proofErr w:type="spellEnd"/>
      <w:r w:rsidRPr="00D36258">
        <w:rPr>
          <w:rFonts w:ascii="Times New Roman" w:hAnsi="Times New Roman" w:cs="Times New Roman"/>
        </w:rPr>
        <w:t xml:space="preserve">? In the first part of “Made in Britain” Evan Davis discovers that Britain still makes a lot. In fact this documentary is about the </w:t>
      </w:r>
      <w:r w:rsidRPr="00D36258">
        <w:rPr>
          <w:rFonts w:ascii="Times New Roman" w:hAnsi="Times New Roman" w:cs="Times New Roman"/>
          <w:b/>
        </w:rPr>
        <w:t>economy</w:t>
      </w:r>
      <w:r w:rsidRPr="00D36258">
        <w:rPr>
          <w:rFonts w:ascii="Times New Roman" w:hAnsi="Times New Roman" w:cs="Times New Roman"/>
        </w:rPr>
        <w:t xml:space="preserve"> of Britain.</w:t>
      </w:r>
    </w:p>
    <w:p w:rsidR="00F832BD" w:rsidRPr="00D36258" w:rsidRDefault="00F832BD" w:rsidP="00A56178">
      <w:pPr>
        <w:rPr>
          <w:rFonts w:ascii="Times New Roman" w:hAnsi="Times New Roman" w:cs="Times New Roman"/>
        </w:rPr>
      </w:pPr>
    </w:p>
    <w:p w:rsidR="00A3372A" w:rsidRPr="00D36258" w:rsidRDefault="00A3372A" w:rsidP="00A56178">
      <w:pPr>
        <w:rPr>
          <w:rFonts w:ascii="Times New Roman" w:hAnsi="Times New Roman" w:cs="Times New Roman"/>
        </w:rPr>
      </w:pPr>
      <w:r w:rsidRPr="00D36258">
        <w:rPr>
          <w:rFonts w:ascii="Times New Roman" w:hAnsi="Times New Roman" w:cs="Times New Roman"/>
        </w:rPr>
        <w:t>The services sector</w:t>
      </w:r>
      <w:r w:rsidR="00EF48A9" w:rsidRPr="00D36258">
        <w:rPr>
          <w:rFonts w:ascii="Times New Roman" w:hAnsi="Times New Roman" w:cs="Times New Roman"/>
        </w:rPr>
        <w:t xml:space="preserve">, which involves </w:t>
      </w:r>
      <w:r w:rsidR="00EF48A9" w:rsidRPr="00D36258">
        <w:rPr>
          <w:rFonts w:ascii="Times New Roman" w:hAnsi="Times New Roman" w:cs="Times New Roman"/>
          <w:b/>
        </w:rPr>
        <w:t>everything</w:t>
      </w:r>
      <w:r w:rsidR="00EF48A9" w:rsidRPr="00D36258">
        <w:rPr>
          <w:rFonts w:ascii="Times New Roman" w:hAnsi="Times New Roman" w:cs="Times New Roman"/>
        </w:rPr>
        <w:t xml:space="preserve"> </w:t>
      </w:r>
      <w:r w:rsidRPr="00D36258">
        <w:rPr>
          <w:rFonts w:ascii="Times New Roman" w:hAnsi="Times New Roman" w:cs="Times New Roman"/>
        </w:rPr>
        <w:t>from banking to retailing</w:t>
      </w:r>
      <w:r w:rsidR="00AB1B65" w:rsidRPr="00D36258">
        <w:rPr>
          <w:rFonts w:ascii="Times New Roman" w:hAnsi="Times New Roman" w:cs="Times New Roman"/>
        </w:rPr>
        <w:t xml:space="preserve"> to distribution</w:t>
      </w:r>
      <w:r w:rsidRPr="00D36258">
        <w:rPr>
          <w:rFonts w:ascii="Times New Roman" w:hAnsi="Times New Roman" w:cs="Times New Roman"/>
        </w:rPr>
        <w:t xml:space="preserve">, counts three quarters of the entire economy, manufacturing counts twelve percent and the rest goes to the </w:t>
      </w:r>
      <w:r w:rsidRPr="00D36258">
        <w:rPr>
          <w:rFonts w:ascii="Times New Roman" w:hAnsi="Times New Roman" w:cs="Times New Roman"/>
          <w:b/>
        </w:rPr>
        <w:t>financial</w:t>
      </w:r>
      <w:r w:rsidRPr="00D36258">
        <w:rPr>
          <w:rFonts w:ascii="Times New Roman" w:hAnsi="Times New Roman" w:cs="Times New Roman"/>
        </w:rPr>
        <w:t xml:space="preserve"> services. </w:t>
      </w:r>
      <w:r w:rsidR="00AB1B65" w:rsidRPr="00D36258">
        <w:rPr>
          <w:rFonts w:ascii="Times New Roman" w:hAnsi="Times New Roman" w:cs="Times New Roman"/>
        </w:rPr>
        <w:t>Britain has a lot of food and engineering but they had a lot of their factories go.</w:t>
      </w:r>
    </w:p>
    <w:p w:rsidR="00A3372A" w:rsidRPr="00D36258" w:rsidRDefault="00A3372A" w:rsidP="00A56178">
      <w:pPr>
        <w:rPr>
          <w:rFonts w:ascii="Times New Roman" w:hAnsi="Times New Roman" w:cs="Times New Roman"/>
        </w:rPr>
      </w:pPr>
    </w:p>
    <w:p w:rsidR="00BD6F98" w:rsidRPr="00D36258" w:rsidRDefault="00BD6F98" w:rsidP="00A56178">
      <w:pPr>
        <w:rPr>
          <w:rFonts w:ascii="Times New Roman" w:hAnsi="Times New Roman" w:cs="Times New Roman"/>
        </w:rPr>
      </w:pPr>
      <w:r w:rsidRPr="00D36258">
        <w:rPr>
          <w:rFonts w:ascii="Times New Roman" w:hAnsi="Times New Roman" w:cs="Times New Roman"/>
        </w:rPr>
        <w:t xml:space="preserve">Three </w:t>
      </w:r>
      <w:r w:rsidRPr="00D36258">
        <w:rPr>
          <w:rFonts w:ascii="Times New Roman" w:hAnsi="Times New Roman" w:cs="Times New Roman"/>
          <w:b/>
        </w:rPr>
        <w:t>principles</w:t>
      </w:r>
      <w:r w:rsidRPr="00D36258">
        <w:rPr>
          <w:rFonts w:ascii="Times New Roman" w:hAnsi="Times New Roman" w:cs="Times New Roman"/>
        </w:rPr>
        <w:t xml:space="preserve"> determine the economic direction of travel. First of all you have to </w:t>
      </w:r>
      <w:r w:rsidRPr="00D36258">
        <w:rPr>
          <w:rFonts w:ascii="Times New Roman" w:hAnsi="Times New Roman" w:cs="Times New Roman"/>
          <w:b/>
        </w:rPr>
        <w:t>specialize</w:t>
      </w:r>
      <w:r w:rsidRPr="00D36258">
        <w:rPr>
          <w:rFonts w:ascii="Times New Roman" w:hAnsi="Times New Roman" w:cs="Times New Roman"/>
        </w:rPr>
        <w:t xml:space="preserve"> in things your particularly good at. The second principle means to use the resources you have at hand.</w:t>
      </w:r>
      <w:r w:rsidR="005F7083" w:rsidRPr="00D36258">
        <w:rPr>
          <w:rFonts w:ascii="Times New Roman" w:hAnsi="Times New Roman" w:cs="Times New Roman"/>
        </w:rPr>
        <w:t xml:space="preserve"> And the last principle means to be flexible because the world changes and others catch up.</w:t>
      </w:r>
      <w:r w:rsidR="00122B4D" w:rsidRPr="00D36258">
        <w:rPr>
          <w:rFonts w:ascii="Times New Roman" w:hAnsi="Times New Roman" w:cs="Times New Roman"/>
        </w:rPr>
        <w:br/>
        <w:t>Many great British companies haven risen and fallen by these three simple principles.</w:t>
      </w:r>
    </w:p>
    <w:p w:rsidR="005F7083" w:rsidRPr="00D36258" w:rsidRDefault="005F7083" w:rsidP="00A56178">
      <w:pPr>
        <w:rPr>
          <w:rFonts w:ascii="Times New Roman" w:hAnsi="Times New Roman" w:cs="Times New Roman"/>
        </w:rPr>
      </w:pPr>
    </w:p>
    <w:p w:rsidR="005F7083" w:rsidRPr="00D36258" w:rsidRDefault="005F7083" w:rsidP="00A56178">
      <w:pPr>
        <w:rPr>
          <w:rFonts w:ascii="Times New Roman" w:hAnsi="Times New Roman" w:cs="Times New Roman"/>
        </w:rPr>
      </w:pPr>
      <w:r w:rsidRPr="00D36258">
        <w:rPr>
          <w:rFonts w:ascii="Times New Roman" w:hAnsi="Times New Roman" w:cs="Times New Roman"/>
        </w:rPr>
        <w:t xml:space="preserve">Through all the </w:t>
      </w:r>
      <w:r w:rsidRPr="00D36258">
        <w:rPr>
          <w:rFonts w:ascii="Times New Roman" w:hAnsi="Times New Roman" w:cs="Times New Roman"/>
          <w:b/>
        </w:rPr>
        <w:t>wealth</w:t>
      </w:r>
      <w:r w:rsidRPr="00D36258">
        <w:rPr>
          <w:rFonts w:ascii="Times New Roman" w:hAnsi="Times New Roman" w:cs="Times New Roman"/>
        </w:rPr>
        <w:t xml:space="preserve"> created during the industrial </w:t>
      </w:r>
      <w:r w:rsidRPr="00D36258">
        <w:rPr>
          <w:rFonts w:ascii="Times New Roman" w:hAnsi="Times New Roman" w:cs="Times New Roman"/>
          <w:b/>
        </w:rPr>
        <w:t>revolution</w:t>
      </w:r>
      <w:r w:rsidRPr="00D36258">
        <w:rPr>
          <w:rFonts w:ascii="Times New Roman" w:hAnsi="Times New Roman" w:cs="Times New Roman"/>
        </w:rPr>
        <w:t xml:space="preserve"> and the invention of </w:t>
      </w:r>
      <w:r w:rsidRPr="00D36258">
        <w:rPr>
          <w:rFonts w:ascii="Times New Roman" w:hAnsi="Times New Roman" w:cs="Times New Roman"/>
          <w:b/>
        </w:rPr>
        <w:t>mass production</w:t>
      </w:r>
      <w:r w:rsidRPr="00D36258">
        <w:rPr>
          <w:rFonts w:ascii="Times New Roman" w:hAnsi="Times New Roman" w:cs="Times New Roman"/>
        </w:rPr>
        <w:t xml:space="preserve"> Britain became one of t</w:t>
      </w:r>
      <w:r w:rsidR="008E5383" w:rsidRPr="00D36258">
        <w:rPr>
          <w:rFonts w:ascii="Times New Roman" w:hAnsi="Times New Roman" w:cs="Times New Roman"/>
        </w:rPr>
        <w:t xml:space="preserve">he top nations, but over time the manufacturing sector moved </w:t>
      </w:r>
      <w:r w:rsidR="00AC08A3" w:rsidRPr="00D36258">
        <w:rPr>
          <w:rFonts w:ascii="Times New Roman" w:hAnsi="Times New Roman" w:cs="Times New Roman"/>
          <w:b/>
        </w:rPr>
        <w:t>offshore</w:t>
      </w:r>
      <w:r w:rsidR="008E5383" w:rsidRPr="00D36258">
        <w:rPr>
          <w:rFonts w:ascii="Times New Roman" w:hAnsi="Times New Roman" w:cs="Times New Roman"/>
        </w:rPr>
        <w:t xml:space="preserve"> and the services sector became bigger and bigger.</w:t>
      </w:r>
      <w:r w:rsidR="00A71ACA" w:rsidRPr="00D36258">
        <w:rPr>
          <w:rFonts w:ascii="Times New Roman" w:hAnsi="Times New Roman" w:cs="Times New Roman"/>
        </w:rPr>
        <w:t xml:space="preserve"> The problem was that through the closing of factories whole communities were affected and many people have been made redundant.</w:t>
      </w:r>
      <w:r w:rsidR="004E7B83" w:rsidRPr="00D36258">
        <w:rPr>
          <w:rFonts w:ascii="Times New Roman" w:hAnsi="Times New Roman" w:cs="Times New Roman"/>
        </w:rPr>
        <w:br/>
        <w:t>In fact most of the manufacturing move to China mainly to Shanghai which is the hub of the industrial revolution.</w:t>
      </w:r>
      <w:r w:rsidR="0068321F" w:rsidRPr="00D36258">
        <w:rPr>
          <w:rFonts w:ascii="Times New Roman" w:hAnsi="Times New Roman" w:cs="Times New Roman"/>
        </w:rPr>
        <w:t xml:space="preserve"> China </w:t>
      </w:r>
      <w:r w:rsidR="0068321F" w:rsidRPr="00D36258">
        <w:rPr>
          <w:rFonts w:ascii="Times New Roman" w:hAnsi="Times New Roman" w:cs="Times New Roman"/>
          <w:b/>
        </w:rPr>
        <w:t>import</w:t>
      </w:r>
      <w:r w:rsidR="0068321F" w:rsidRPr="00D36258">
        <w:rPr>
          <w:rFonts w:ascii="Times New Roman" w:hAnsi="Times New Roman" w:cs="Times New Roman"/>
        </w:rPr>
        <w:t xml:space="preserve"> the technology and that’s one reason why their industrial development has been so fast in comparison to other countries.</w:t>
      </w:r>
      <w:r w:rsidR="004A3C53" w:rsidRPr="00D36258">
        <w:rPr>
          <w:rFonts w:ascii="Times New Roman" w:hAnsi="Times New Roman" w:cs="Times New Roman"/>
        </w:rPr>
        <w:t xml:space="preserve"> But many factories couldn’t have survived without moving to China, because the consumers and </w:t>
      </w:r>
      <w:r w:rsidR="004A3C53" w:rsidRPr="00D36258">
        <w:rPr>
          <w:rFonts w:ascii="Times New Roman" w:hAnsi="Times New Roman" w:cs="Times New Roman"/>
          <w:b/>
        </w:rPr>
        <w:t>retailers</w:t>
      </w:r>
      <w:r w:rsidR="004A3C53" w:rsidRPr="00D36258">
        <w:rPr>
          <w:rFonts w:ascii="Times New Roman" w:hAnsi="Times New Roman" w:cs="Times New Roman"/>
        </w:rPr>
        <w:t xml:space="preserve"> wouldn’t pay the high price.</w:t>
      </w:r>
    </w:p>
    <w:p w:rsidR="00BD6F98" w:rsidRPr="00D36258" w:rsidRDefault="00BD6F98" w:rsidP="00A56178">
      <w:pPr>
        <w:rPr>
          <w:rFonts w:ascii="Times New Roman" w:hAnsi="Times New Roman" w:cs="Times New Roman"/>
        </w:rPr>
      </w:pPr>
    </w:p>
    <w:p w:rsidR="00A36C6A" w:rsidRDefault="00F832BD" w:rsidP="00A56178">
      <w:pPr>
        <w:rPr>
          <w:rFonts w:ascii="Times New Roman" w:hAnsi="Times New Roman" w:cs="Times New Roman"/>
        </w:rPr>
      </w:pPr>
      <w:r w:rsidRPr="00D36258">
        <w:rPr>
          <w:rFonts w:ascii="Times New Roman" w:hAnsi="Times New Roman" w:cs="Times New Roman"/>
        </w:rPr>
        <w:t xml:space="preserve">Nowadays Britain is the seventh biggest </w:t>
      </w:r>
      <w:r w:rsidRPr="00D36258">
        <w:rPr>
          <w:rFonts w:ascii="Times New Roman" w:hAnsi="Times New Roman" w:cs="Times New Roman"/>
          <w:b/>
        </w:rPr>
        <w:t>manufacturer</w:t>
      </w:r>
      <w:r w:rsidRPr="00D36258">
        <w:rPr>
          <w:rFonts w:ascii="Times New Roman" w:hAnsi="Times New Roman" w:cs="Times New Roman"/>
        </w:rPr>
        <w:t xml:space="preserve"> in the world.</w:t>
      </w:r>
      <w:r w:rsidR="00E63CF8" w:rsidRPr="00D36258">
        <w:rPr>
          <w:rFonts w:ascii="Times New Roman" w:hAnsi="Times New Roman" w:cs="Times New Roman"/>
        </w:rPr>
        <w:t xml:space="preserve"> The Typhoon is one of the best Jets in the world and BEA Systems which is located in Britain a</w:t>
      </w:r>
      <w:r w:rsidR="008869E9" w:rsidRPr="00D36258">
        <w:rPr>
          <w:rFonts w:ascii="Times New Roman" w:hAnsi="Times New Roman" w:cs="Times New Roman"/>
        </w:rPr>
        <w:t>ssembles the most complex parts. T</w:t>
      </w:r>
      <w:r w:rsidR="00E63CF8" w:rsidRPr="00D36258">
        <w:rPr>
          <w:rFonts w:ascii="Times New Roman" w:hAnsi="Times New Roman" w:cs="Times New Roman"/>
        </w:rPr>
        <w:t>hey are working hard to sell more products overseas.</w:t>
      </w:r>
      <w:r w:rsidR="008869E9" w:rsidRPr="00D36258">
        <w:rPr>
          <w:rFonts w:ascii="Times New Roman" w:hAnsi="Times New Roman" w:cs="Times New Roman"/>
        </w:rPr>
        <w:t xml:space="preserve"> Britain is depending on companies like BEA system to generate such </w:t>
      </w:r>
      <w:r w:rsidR="008869E9" w:rsidRPr="00D36258">
        <w:rPr>
          <w:rFonts w:ascii="Times New Roman" w:hAnsi="Times New Roman" w:cs="Times New Roman"/>
          <w:b/>
        </w:rPr>
        <w:t>export</w:t>
      </w:r>
      <w:r w:rsidR="008869E9" w:rsidRPr="00D36258">
        <w:rPr>
          <w:rFonts w:ascii="Times New Roman" w:hAnsi="Times New Roman" w:cs="Times New Roman"/>
        </w:rPr>
        <w:t xml:space="preserve"> </w:t>
      </w:r>
      <w:r w:rsidR="008869E9" w:rsidRPr="00D36258">
        <w:rPr>
          <w:rFonts w:ascii="Times New Roman" w:hAnsi="Times New Roman" w:cs="Times New Roman"/>
          <w:b/>
        </w:rPr>
        <w:t>revenues</w:t>
      </w:r>
      <w:r w:rsidR="008869E9" w:rsidRPr="00D36258">
        <w:rPr>
          <w:rFonts w:ascii="Times New Roman" w:hAnsi="Times New Roman" w:cs="Times New Roman"/>
        </w:rPr>
        <w:t>.</w:t>
      </w:r>
    </w:p>
    <w:p w:rsidR="00A36C6A" w:rsidRDefault="00A36C6A" w:rsidP="00A5617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Brompton</w:t>
      </w:r>
      <w:proofErr w:type="spellEnd"/>
      <w:r>
        <w:rPr>
          <w:rFonts w:ascii="Times New Roman" w:hAnsi="Times New Roman" w:cs="Times New Roman"/>
        </w:rPr>
        <w:t xml:space="preserve"> is the greatest bike manufacturer in Britain. They produce folding bikes which is a </w:t>
      </w:r>
      <w:r w:rsidRPr="00A36C6A">
        <w:rPr>
          <w:rFonts w:ascii="Times New Roman" w:hAnsi="Times New Roman" w:cs="Times New Roman"/>
          <w:b/>
        </w:rPr>
        <w:t>niche</w:t>
      </w:r>
      <w:r>
        <w:rPr>
          <w:rFonts w:ascii="Times New Roman" w:hAnsi="Times New Roman" w:cs="Times New Roman"/>
        </w:rPr>
        <w:t xml:space="preserve"> product. Export are growing and this is what keeps the company alive.</w:t>
      </w:r>
    </w:p>
    <w:p w:rsidR="00536B93" w:rsidRDefault="00536B93" w:rsidP="00A56178">
      <w:pPr>
        <w:rPr>
          <w:rFonts w:ascii="Times New Roman" w:hAnsi="Times New Roman" w:cs="Times New Roman"/>
        </w:rPr>
      </w:pPr>
    </w:p>
    <w:p w:rsidR="00536B93" w:rsidRPr="00D36258" w:rsidRDefault="00536B93" w:rsidP="00A56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important thing is to specialize in doing things you can do rather than competing with others in things they can to better.</w:t>
      </w:r>
      <w:bookmarkStart w:id="0" w:name="_GoBack"/>
      <w:bookmarkEnd w:id="0"/>
    </w:p>
    <w:sectPr w:rsidR="00536B93" w:rsidRPr="00D3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78"/>
    <w:rsid w:val="00006E5A"/>
    <w:rsid w:val="000A295C"/>
    <w:rsid w:val="000D5564"/>
    <w:rsid w:val="00122B4D"/>
    <w:rsid w:val="00236199"/>
    <w:rsid w:val="002525E1"/>
    <w:rsid w:val="002C7978"/>
    <w:rsid w:val="004A3C53"/>
    <w:rsid w:val="004E7B83"/>
    <w:rsid w:val="00536B93"/>
    <w:rsid w:val="00564A82"/>
    <w:rsid w:val="005D4BE1"/>
    <w:rsid w:val="005F7083"/>
    <w:rsid w:val="00612095"/>
    <w:rsid w:val="0068321F"/>
    <w:rsid w:val="006E090F"/>
    <w:rsid w:val="008869E9"/>
    <w:rsid w:val="008E5383"/>
    <w:rsid w:val="009418C4"/>
    <w:rsid w:val="00A3372A"/>
    <w:rsid w:val="00A36C6A"/>
    <w:rsid w:val="00A56178"/>
    <w:rsid w:val="00A71ACA"/>
    <w:rsid w:val="00AB1B65"/>
    <w:rsid w:val="00AC08A3"/>
    <w:rsid w:val="00B160AA"/>
    <w:rsid w:val="00B40511"/>
    <w:rsid w:val="00B87A86"/>
    <w:rsid w:val="00BD6F98"/>
    <w:rsid w:val="00D36258"/>
    <w:rsid w:val="00D432B7"/>
    <w:rsid w:val="00D73042"/>
    <w:rsid w:val="00E63CF8"/>
    <w:rsid w:val="00EE03F3"/>
    <w:rsid w:val="00EF48A9"/>
    <w:rsid w:val="00F8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4E27C-2D27-4F13-9B62-DC9D9AC4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%20Murrent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0</TotalTime>
  <Pages>1</Pages>
  <Words>311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Murrent</dc:creator>
  <cp:lastModifiedBy>Mario Murrent</cp:lastModifiedBy>
  <cp:revision>34</cp:revision>
  <cp:lastPrinted>2012-12-08T10:10:00Z</cp:lastPrinted>
  <dcterms:created xsi:type="dcterms:W3CDTF">2012-12-07T12:52:00Z</dcterms:created>
  <dcterms:modified xsi:type="dcterms:W3CDTF">2012-12-08T10:10:00Z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